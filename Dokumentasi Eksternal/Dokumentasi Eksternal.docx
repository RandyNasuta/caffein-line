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BC78BB2" w:rsidR="000035F9" w:rsidRPr="00434074" w:rsidRDefault="000035F9" w:rsidP="008C61D4">
            <w:pPr>
              <w:spacing w:line="276" w:lineRule="auto"/>
              <w:rPr>
                <w:rFonts w:ascii="Arial" w:hAnsi="Arial" w:cs="Arial"/>
                <w:b/>
                <w:i/>
                <w:sz w:val="32"/>
              </w:rPr>
            </w:pPr>
            <w:bookmarkStart w:id="0" w:name="_Hlk74473182"/>
            <w:bookmarkEnd w:id="0"/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Project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8C61D4">
            <w:pPr>
              <w:spacing w:before="240"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8C61D4">
            <w:pPr>
              <w:pStyle w:val="Header"/>
              <w:tabs>
                <w:tab w:val="left" w:pos="2129"/>
              </w:tabs>
              <w:spacing w:line="276" w:lineRule="auto"/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122A8936" w:rsidR="000035F9" w:rsidRDefault="00452F7B" w:rsidP="008C61D4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COMP6176</w:t>
            </w:r>
          </w:p>
          <w:p w14:paraId="36656A16" w14:textId="04DE9F89" w:rsidR="000035F9" w:rsidRPr="00876A58" w:rsidRDefault="00452F7B" w:rsidP="008C61D4">
            <w:pPr>
              <w:pStyle w:val="Header"/>
              <w:spacing w:line="276" w:lineRule="auto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Human and Computer Interaction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8C61D4">
            <w:pPr>
              <w:pStyle w:val="Header"/>
              <w:tabs>
                <w:tab w:val="left" w:pos="2129"/>
              </w:tabs>
              <w:spacing w:line="276" w:lineRule="auto"/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5A11CD76" w:rsidR="000035F9" w:rsidRPr="00227331" w:rsidRDefault="00227331" w:rsidP="008C61D4">
            <w:pPr>
              <w:pStyle w:val="Header"/>
              <w:spacing w:line="276" w:lineRule="auto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Even</w:t>
            </w:r>
            <w:r w:rsidR="004739C4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4739C4">
              <w:rPr>
                <w:rFonts w:ascii="Arial" w:hAnsi="Arial" w:cs="Arial"/>
                <w:iCs/>
                <w:sz w:val="20"/>
                <w:szCs w:val="20"/>
              </w:rPr>
              <w:t>2020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4739C4">
              <w:rPr>
                <w:rFonts w:ascii="Arial" w:hAnsi="Arial" w:cs="Arial"/>
                <w:iCs/>
                <w:sz w:val="20"/>
                <w:szCs w:val="20"/>
              </w:rPr>
              <w:t>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8C61D4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8C61D4">
      <w:pPr>
        <w:spacing w:line="276" w:lineRule="auto"/>
      </w:pPr>
    </w:p>
    <w:p w14:paraId="5433A10A" w14:textId="77777777" w:rsidR="00740F48" w:rsidRDefault="009F37DD" w:rsidP="008C61D4">
      <w:pPr>
        <w:pStyle w:val="Style1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6EAD62FD" w:rsidR="009F37DD" w:rsidRPr="00740F48" w:rsidRDefault="005B205D" w:rsidP="008C61D4">
      <w:pPr>
        <w:spacing w:line="276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Desain </w:t>
      </w:r>
      <w:r w:rsidR="00965F64">
        <w:rPr>
          <w:i/>
          <w:iCs/>
          <w:sz w:val="28"/>
          <w:szCs w:val="28"/>
        </w:rPr>
        <w:t>Website</w:t>
      </w:r>
      <w:r>
        <w:rPr>
          <w:sz w:val="28"/>
          <w:szCs w:val="28"/>
        </w:rPr>
        <w:t xml:space="preserve"> Caffein Line</w:t>
      </w:r>
    </w:p>
    <w:p w14:paraId="427A204C" w14:textId="7DF52455" w:rsidR="009F37DD" w:rsidRPr="00E55F16" w:rsidRDefault="009F37DD" w:rsidP="008C61D4">
      <w:pPr>
        <w:pStyle w:val="Style1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687CD860" w:rsidR="00740F48" w:rsidRPr="00BF7A8E" w:rsidRDefault="00B55193" w:rsidP="008C61D4">
      <w:pPr>
        <w:spacing w:line="276" w:lineRule="auto"/>
        <w:ind w:left="360" w:firstLine="360"/>
        <w:jc w:val="both"/>
      </w:pPr>
      <w:r>
        <w:t>Dalam p</w:t>
      </w:r>
      <w:r w:rsidR="006F59BB">
        <w:t>royek ini</w:t>
      </w:r>
      <w:r>
        <w:t>,</w:t>
      </w:r>
      <w:r w:rsidR="006F59BB">
        <w:t xml:space="preserve"> </w:t>
      </w:r>
      <w:r>
        <w:t>kelompok ditugaskan untuk membuat</w:t>
      </w:r>
      <w:r w:rsidR="006F59BB">
        <w:t xml:space="preserve"> </w:t>
      </w:r>
      <w:r>
        <w:t>dan men</w:t>
      </w:r>
      <w:r w:rsidR="006F59BB">
        <w:t xml:space="preserve">desain </w:t>
      </w:r>
      <w:r w:rsidR="009755FC">
        <w:t>sebuah</w:t>
      </w:r>
      <w:r w:rsidR="006F59BB">
        <w:t xml:space="preserve"> </w:t>
      </w:r>
      <w:r w:rsidR="009755FC" w:rsidRPr="009755FC">
        <w:rPr>
          <w:i/>
          <w:iCs/>
        </w:rPr>
        <w:t>website</w:t>
      </w:r>
      <w:r>
        <w:t xml:space="preserve"> </w:t>
      </w:r>
      <w:r w:rsidR="006F59BB">
        <w:rPr>
          <w:i/>
          <w:iCs/>
        </w:rPr>
        <w:t>online</w:t>
      </w:r>
      <w:r w:rsidR="006F59BB">
        <w:t xml:space="preserve"> </w:t>
      </w:r>
      <w:r w:rsidR="006F59BB">
        <w:rPr>
          <w:i/>
          <w:iCs/>
        </w:rPr>
        <w:t xml:space="preserve">café </w:t>
      </w:r>
      <w:r w:rsidR="006F59BB">
        <w:t xml:space="preserve">yang bernama Caffein Line. </w:t>
      </w:r>
      <w:r>
        <w:t xml:space="preserve">Caffein Line adalah </w:t>
      </w:r>
      <w:r>
        <w:rPr>
          <w:i/>
          <w:iCs/>
        </w:rPr>
        <w:t>online</w:t>
      </w:r>
      <w:r>
        <w:t xml:space="preserve"> </w:t>
      </w:r>
      <w:r>
        <w:rPr>
          <w:i/>
          <w:iCs/>
        </w:rPr>
        <w:t xml:space="preserve">café </w:t>
      </w:r>
      <w:r>
        <w:t>yang membantu setiap orang untuk memesan kopi, teh, dan makanan penutup dari rumah mereka.</w:t>
      </w:r>
      <w:r w:rsidR="00965F64">
        <w:t xml:space="preserve"> </w:t>
      </w:r>
      <w:r w:rsidR="007672D9">
        <w:t xml:space="preserve">Halaman yang dibuat meliputi halaman </w:t>
      </w:r>
      <w:r w:rsidR="007672D9">
        <w:rPr>
          <w:i/>
          <w:iCs/>
        </w:rPr>
        <w:t>H</w:t>
      </w:r>
      <w:r w:rsidR="007672D9" w:rsidRPr="007672D9">
        <w:rPr>
          <w:i/>
          <w:iCs/>
        </w:rPr>
        <w:t>ome</w:t>
      </w:r>
      <w:r w:rsidR="007672D9">
        <w:t xml:space="preserve">, </w:t>
      </w:r>
      <w:r w:rsidR="007672D9">
        <w:rPr>
          <w:i/>
          <w:iCs/>
        </w:rPr>
        <w:t>Menu Beverages</w:t>
      </w:r>
      <w:r w:rsidR="007672D9">
        <w:t xml:space="preserve">, </w:t>
      </w:r>
      <w:r w:rsidR="007672D9">
        <w:rPr>
          <w:i/>
          <w:iCs/>
        </w:rPr>
        <w:t>Menu Desserts</w:t>
      </w:r>
      <w:r w:rsidR="007672D9">
        <w:t xml:space="preserve">, </w:t>
      </w:r>
      <w:r w:rsidR="007672D9">
        <w:rPr>
          <w:i/>
          <w:iCs/>
        </w:rPr>
        <w:t>Contact Us</w:t>
      </w:r>
      <w:r w:rsidR="007672D9">
        <w:t xml:space="preserve">, </w:t>
      </w:r>
      <w:r w:rsidR="007672D9">
        <w:rPr>
          <w:i/>
          <w:iCs/>
        </w:rPr>
        <w:t>Payment</w:t>
      </w:r>
      <w:r w:rsidR="005469AE">
        <w:t>, dan untuk setiap halaman diberikan informasi berisi gratis pengiriman di seluruh Indonesia</w:t>
      </w:r>
      <w:r w:rsidR="004E37CD">
        <w:t>.</w:t>
      </w:r>
      <w:r w:rsidR="005469AE">
        <w:t xml:space="preserve"> </w:t>
      </w:r>
      <w:r w:rsidR="007672D9">
        <w:t xml:space="preserve"> </w:t>
      </w:r>
      <w:r w:rsidR="00965F64" w:rsidRPr="007672D9">
        <w:t>Selain</w:t>
      </w:r>
      <w:r w:rsidR="00965F64">
        <w:t xml:space="preserve"> itu, Caffein Line </w:t>
      </w:r>
      <w:r w:rsidR="00D161CD">
        <w:t>meminta untuk dibuatkan</w:t>
      </w:r>
      <w:r w:rsidR="00965F64">
        <w:t xml:space="preserve"> logo yang akan digunakan pada </w:t>
      </w:r>
      <w:r w:rsidR="00965F64">
        <w:rPr>
          <w:i/>
          <w:iCs/>
        </w:rPr>
        <w:t xml:space="preserve">website </w:t>
      </w:r>
      <w:r w:rsidR="00965F64">
        <w:t>mereka</w:t>
      </w:r>
      <w:r w:rsidR="00BF7A8E">
        <w:t xml:space="preserve">. Kemudian, Caffein Line juga meminta agar </w:t>
      </w:r>
      <w:r w:rsidR="00BF7A8E">
        <w:rPr>
          <w:i/>
          <w:iCs/>
        </w:rPr>
        <w:t>website</w:t>
      </w:r>
      <w:r w:rsidR="00BF7A8E">
        <w:t xml:space="preserve"> yang didesain dan dibuat dapat responsif apabila layar berukuran di bawah 800px.</w:t>
      </w:r>
    </w:p>
    <w:p w14:paraId="12AE8008" w14:textId="31090EA6" w:rsidR="009F37DD" w:rsidRPr="00682E72" w:rsidRDefault="003F34E7" w:rsidP="008C61D4">
      <w:pPr>
        <w:pStyle w:val="Style1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2A46B1B0" w14:textId="790084B9" w:rsidR="00D6035A" w:rsidRPr="00D6035A" w:rsidRDefault="00D6035A" w:rsidP="008C61D4">
      <w:pPr>
        <w:pStyle w:val="ListParagraph"/>
        <w:numPr>
          <w:ilvl w:val="0"/>
          <w:numId w:val="25"/>
        </w:numPr>
        <w:spacing w:line="276" w:lineRule="auto"/>
      </w:pPr>
      <w:r w:rsidRPr="00D6035A">
        <w:t xml:space="preserve">Tampilan Halaman </w:t>
      </w:r>
      <w:r w:rsidRPr="00D6035A">
        <w:rPr>
          <w:i/>
          <w:iCs/>
        </w:rPr>
        <w:t>Home</w:t>
      </w:r>
    </w:p>
    <w:p w14:paraId="7D7E97CF" w14:textId="5652A120" w:rsidR="009C5AB6" w:rsidRDefault="004C0FA1" w:rsidP="008C61D4">
      <w:pPr>
        <w:pStyle w:val="ListParagraph"/>
        <w:spacing w:line="276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BB7D0D3" wp14:editId="7820CD84">
            <wp:extent cx="2832100" cy="1593145"/>
            <wp:effectExtent l="0" t="0" r="635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3746" cy="159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05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AFC3951" wp14:editId="7DBDC713">
            <wp:extent cx="2800350" cy="157528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9455" cy="15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A6FB" w14:textId="328F459B" w:rsidR="003F0F05" w:rsidRDefault="005469AE" w:rsidP="00C56E75">
      <w:pPr>
        <w:pStyle w:val="ListParagraph"/>
        <w:spacing w:line="276" w:lineRule="auto"/>
        <w:jc w:val="both"/>
      </w:pPr>
      <w:r>
        <w:t xml:space="preserve">Di Halaman </w:t>
      </w:r>
      <w:r>
        <w:rPr>
          <w:i/>
          <w:iCs/>
        </w:rPr>
        <w:t>Home</w:t>
      </w:r>
      <w:r>
        <w:t xml:space="preserve"> pelanggan d</w:t>
      </w:r>
      <w:r w:rsidR="004E37CD">
        <w:t xml:space="preserve">apat melihat beberapa informasi seperti keterangan tentang Caffein Line dan alasan untuk memesan menu di Caffein Line. Selain itu, pelanggar juga dapat mengetahui tentang </w:t>
      </w:r>
      <w:r w:rsidR="004E37CD">
        <w:rPr>
          <w:i/>
          <w:iCs/>
        </w:rPr>
        <w:t>event</w:t>
      </w:r>
      <w:r w:rsidR="004E37CD">
        <w:t>, promosi, dan berita terkait Caffein Line pada</w:t>
      </w:r>
      <w:r w:rsidR="00B91787">
        <w:t xml:space="preserve"> </w:t>
      </w:r>
      <w:r w:rsidR="004E37CD">
        <w:rPr>
          <w:i/>
          <w:iCs/>
        </w:rPr>
        <w:t>slide</w:t>
      </w:r>
      <w:r w:rsidR="004E37CD">
        <w:t xml:space="preserve"> gambar</w:t>
      </w:r>
      <w:r w:rsidR="00B91787">
        <w:t xml:space="preserve"> yang berada di tengah </w:t>
      </w:r>
      <w:r w:rsidR="00B91787">
        <w:rPr>
          <w:i/>
          <w:iCs/>
        </w:rPr>
        <w:t>website</w:t>
      </w:r>
      <w:r w:rsidR="00B91787">
        <w:t>.</w:t>
      </w:r>
    </w:p>
    <w:p w14:paraId="3D6E25F9" w14:textId="45B3930E" w:rsidR="006A0D3D" w:rsidRDefault="006A0D3D" w:rsidP="00C56E75">
      <w:pPr>
        <w:pStyle w:val="ListParagraph"/>
        <w:spacing w:line="276" w:lineRule="auto"/>
        <w:jc w:val="both"/>
      </w:pPr>
    </w:p>
    <w:p w14:paraId="151D5283" w14:textId="2154ED5F" w:rsidR="006A0D3D" w:rsidRDefault="004C0FA1" w:rsidP="00900568">
      <w:pPr>
        <w:pStyle w:val="ListParagraph"/>
        <w:spacing w:line="276" w:lineRule="auto"/>
        <w:jc w:val="center"/>
      </w:pPr>
      <w:bookmarkStart w:id="1" w:name="_GoBack"/>
      <w:r>
        <w:rPr>
          <w:noProof/>
        </w:rPr>
        <w:lastRenderedPageBreak/>
        <w:drawing>
          <wp:inline distT="0" distB="0" distL="0" distR="0" wp14:anchorId="52230996" wp14:editId="2CDA2D81">
            <wp:extent cx="4464050" cy="25007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8246" cy="25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D3D6DB6" w14:textId="50452F8C" w:rsidR="006A0D3D" w:rsidRDefault="006A0D3D" w:rsidP="000D66B1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Home </w:t>
      </w:r>
      <w:r>
        <w:t xml:space="preserve">pada </w:t>
      </w:r>
      <w:r>
        <w:rPr>
          <w:i/>
          <w:iCs/>
        </w:rPr>
        <w:t>device</w:t>
      </w:r>
      <w:r>
        <w:t xml:space="preserve"> Galaxy S5</w:t>
      </w:r>
    </w:p>
    <w:p w14:paraId="093DF471" w14:textId="28D739B7" w:rsidR="000D66B1" w:rsidRDefault="000D66B1" w:rsidP="000D66B1">
      <w:pPr>
        <w:pStyle w:val="ListParagraph"/>
        <w:spacing w:line="276" w:lineRule="auto"/>
        <w:jc w:val="center"/>
      </w:pPr>
    </w:p>
    <w:p w14:paraId="63CDF0D4" w14:textId="22A0FBDD" w:rsidR="000D66B1" w:rsidRDefault="004C0FA1" w:rsidP="000D66B1">
      <w:pPr>
        <w:pStyle w:val="ListParagraph"/>
        <w:spacing w:line="276" w:lineRule="auto"/>
        <w:jc w:val="center"/>
      </w:pPr>
      <w:r>
        <w:rPr>
          <w:noProof/>
        </w:rPr>
        <w:drawing>
          <wp:inline distT="0" distB="0" distL="0" distR="0" wp14:anchorId="14EB2567" wp14:editId="77E5E362">
            <wp:extent cx="4381500" cy="24647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4108" cy="24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470" w14:textId="6B6136B3" w:rsidR="008C61D4" w:rsidRPr="00900568" w:rsidRDefault="000D66B1" w:rsidP="00900568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Home </w:t>
      </w:r>
      <w:r>
        <w:t xml:space="preserve">pada </w:t>
      </w:r>
      <w:r>
        <w:rPr>
          <w:i/>
          <w:iCs/>
        </w:rPr>
        <w:t>device</w:t>
      </w:r>
      <w:r>
        <w:t xml:space="preserve"> Ipad</w:t>
      </w:r>
    </w:p>
    <w:p w14:paraId="4B446283" w14:textId="77777777" w:rsidR="008C61D4" w:rsidRPr="009E27E7" w:rsidRDefault="008C61D4" w:rsidP="008C61D4">
      <w:pPr>
        <w:spacing w:line="276" w:lineRule="auto"/>
        <w:rPr>
          <w:sz w:val="28"/>
          <w:szCs w:val="28"/>
        </w:rPr>
      </w:pPr>
    </w:p>
    <w:p w14:paraId="3F5673D7" w14:textId="70C2DBDE" w:rsidR="009C5AB6" w:rsidRDefault="009C5AB6" w:rsidP="008C61D4">
      <w:pPr>
        <w:pStyle w:val="ListParagraph"/>
        <w:numPr>
          <w:ilvl w:val="0"/>
          <w:numId w:val="25"/>
        </w:numPr>
        <w:spacing w:line="276" w:lineRule="auto"/>
      </w:pPr>
      <w:r>
        <w:t xml:space="preserve">Tampilan Halaman </w:t>
      </w:r>
      <w:r>
        <w:rPr>
          <w:i/>
          <w:iCs/>
        </w:rPr>
        <w:t>Menu Beverages</w:t>
      </w:r>
    </w:p>
    <w:p w14:paraId="7E79CA55" w14:textId="6FC5364D" w:rsidR="003F0F05" w:rsidRDefault="009006BD" w:rsidP="008C61D4">
      <w:pPr>
        <w:pStyle w:val="ListParagraph"/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83F925D" wp14:editId="0DF963B2">
            <wp:extent cx="2813050" cy="158243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875" cy="15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05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BC117D6" wp14:editId="58FF8B83">
            <wp:extent cx="2833352" cy="159385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2757" cy="15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20FF" w14:textId="1B3B254A" w:rsidR="008C61D4" w:rsidRDefault="008C61D4" w:rsidP="00C56E75">
      <w:pPr>
        <w:pStyle w:val="ListParagraph"/>
        <w:spacing w:line="276" w:lineRule="auto"/>
        <w:jc w:val="both"/>
        <w:rPr>
          <w:noProof/>
        </w:rPr>
      </w:pPr>
      <w:r>
        <w:rPr>
          <w:noProof/>
        </w:rPr>
        <w:t xml:space="preserve">Di halaman </w:t>
      </w:r>
      <w:r>
        <w:rPr>
          <w:i/>
          <w:iCs/>
          <w:noProof/>
        </w:rPr>
        <w:t>Menu Beverages</w:t>
      </w:r>
      <w:r>
        <w:rPr>
          <w:noProof/>
        </w:rPr>
        <w:t>, pelanggan dapat melihat beberapa menu yang dikategorikan berdasarkan tipe teh dan kopi.</w:t>
      </w:r>
    </w:p>
    <w:p w14:paraId="471257FB" w14:textId="77777777" w:rsidR="00E74208" w:rsidRDefault="00E74208" w:rsidP="00C56E75">
      <w:pPr>
        <w:pStyle w:val="ListParagraph"/>
        <w:spacing w:line="276" w:lineRule="auto"/>
        <w:jc w:val="both"/>
        <w:rPr>
          <w:noProof/>
        </w:rPr>
      </w:pPr>
    </w:p>
    <w:p w14:paraId="0F262710" w14:textId="27AA4647" w:rsidR="00E74208" w:rsidRDefault="00DC75D7" w:rsidP="00900568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56D753" wp14:editId="7BDB748C">
            <wp:extent cx="3975100" cy="2236119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7792" cy="22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7C04" w14:textId="0703DA20" w:rsidR="0078427E" w:rsidRDefault="0078427E" w:rsidP="0078427E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Menu Beverages </w:t>
      </w:r>
      <w:r>
        <w:t xml:space="preserve">pada </w:t>
      </w:r>
      <w:r>
        <w:rPr>
          <w:i/>
          <w:iCs/>
        </w:rPr>
        <w:t>device</w:t>
      </w:r>
      <w:r>
        <w:t xml:space="preserve"> Galaxy S5</w:t>
      </w:r>
    </w:p>
    <w:p w14:paraId="1B7D00B2" w14:textId="77777777" w:rsidR="0078427E" w:rsidRDefault="0078427E" w:rsidP="00C56E75">
      <w:pPr>
        <w:pStyle w:val="ListParagraph"/>
        <w:spacing w:line="276" w:lineRule="auto"/>
        <w:jc w:val="both"/>
        <w:rPr>
          <w:noProof/>
        </w:rPr>
      </w:pPr>
    </w:p>
    <w:p w14:paraId="5690B67A" w14:textId="1C3F0F6F" w:rsidR="00E74208" w:rsidRDefault="00DC75D7" w:rsidP="00900568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A3FE4E6" wp14:editId="3EF87BE0">
            <wp:extent cx="4070350" cy="22897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9728" cy="229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E9FC" w14:textId="0E6092F3" w:rsidR="00E74208" w:rsidRDefault="00E74208" w:rsidP="00E74208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Menu Beverages </w:t>
      </w:r>
      <w:r>
        <w:t xml:space="preserve">pada </w:t>
      </w:r>
      <w:r>
        <w:rPr>
          <w:i/>
          <w:iCs/>
        </w:rPr>
        <w:t>device</w:t>
      </w:r>
      <w:r>
        <w:t xml:space="preserve"> Ipad</w:t>
      </w:r>
    </w:p>
    <w:p w14:paraId="24EAB08F" w14:textId="77777777" w:rsidR="008C61D4" w:rsidRPr="008C61D4" w:rsidRDefault="008C61D4" w:rsidP="008C61D4">
      <w:pPr>
        <w:pStyle w:val="ListParagraph"/>
        <w:spacing w:line="276" w:lineRule="auto"/>
        <w:rPr>
          <w:noProof/>
        </w:rPr>
      </w:pPr>
    </w:p>
    <w:p w14:paraId="13A1E6E7" w14:textId="438205BF" w:rsidR="009B2FFD" w:rsidRPr="00E60105" w:rsidRDefault="009B2FFD" w:rsidP="008C61D4">
      <w:pPr>
        <w:pStyle w:val="ListParagraph"/>
        <w:numPr>
          <w:ilvl w:val="0"/>
          <w:numId w:val="25"/>
        </w:numPr>
        <w:spacing w:line="276" w:lineRule="auto"/>
      </w:pPr>
      <w:r>
        <w:rPr>
          <w:noProof/>
        </w:rPr>
        <w:t xml:space="preserve">Tampilan Halaman </w:t>
      </w:r>
      <w:r>
        <w:rPr>
          <w:i/>
          <w:iCs/>
          <w:noProof/>
        </w:rPr>
        <w:t>Menu Desserts</w:t>
      </w:r>
    </w:p>
    <w:p w14:paraId="6E233BB0" w14:textId="539DC8DE" w:rsidR="00E60105" w:rsidRDefault="00DC75D7" w:rsidP="008C61D4">
      <w:pPr>
        <w:pStyle w:val="ListParagraph"/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38345204" wp14:editId="41590127">
            <wp:extent cx="2810775" cy="158115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3140" cy="15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5A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72FD4F2" wp14:editId="59D514EE">
            <wp:extent cx="2774950" cy="1560997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863" cy="156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3CBB" w14:textId="0416BEB8" w:rsidR="008C61D4" w:rsidRDefault="008C61D4" w:rsidP="00C56E75">
      <w:pPr>
        <w:pStyle w:val="ListParagraph"/>
        <w:spacing w:line="276" w:lineRule="auto"/>
        <w:jc w:val="both"/>
        <w:rPr>
          <w:noProof/>
        </w:rPr>
      </w:pPr>
      <w:r>
        <w:rPr>
          <w:noProof/>
        </w:rPr>
        <w:t xml:space="preserve">Di halaman </w:t>
      </w:r>
      <w:r>
        <w:rPr>
          <w:i/>
          <w:iCs/>
          <w:noProof/>
        </w:rPr>
        <w:t>Menu Desserts</w:t>
      </w:r>
      <w:r>
        <w:rPr>
          <w:noProof/>
        </w:rPr>
        <w:t>, pelanggan dapat melihat beberapa menu penutup makanan sebagai pencuci mulut yang dikategorikan berdasarkan tipe teh dan kopi.</w:t>
      </w:r>
    </w:p>
    <w:p w14:paraId="779F4D84" w14:textId="356DB565" w:rsidR="00900568" w:rsidRDefault="00900568" w:rsidP="00C56E75">
      <w:pPr>
        <w:pStyle w:val="ListParagraph"/>
        <w:spacing w:line="276" w:lineRule="auto"/>
        <w:jc w:val="both"/>
        <w:rPr>
          <w:noProof/>
        </w:rPr>
      </w:pPr>
    </w:p>
    <w:p w14:paraId="4CD4A1A8" w14:textId="1E497143" w:rsidR="00900568" w:rsidRDefault="00DC75D7" w:rsidP="005548AB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8AE8CA" wp14:editId="0D5C9A3B">
            <wp:extent cx="3714750" cy="2089664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549" cy="21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94E0" w14:textId="59ED956C" w:rsidR="00900568" w:rsidRDefault="00900568" w:rsidP="005548AB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Menu Desserts </w:t>
      </w:r>
      <w:r>
        <w:t xml:space="preserve">pada </w:t>
      </w:r>
      <w:r>
        <w:rPr>
          <w:i/>
          <w:iCs/>
        </w:rPr>
        <w:t>device</w:t>
      </w:r>
      <w:r>
        <w:t xml:space="preserve"> Galaxy S5</w:t>
      </w:r>
    </w:p>
    <w:p w14:paraId="2688CBB3" w14:textId="68FB56CF" w:rsidR="007C348A" w:rsidRDefault="007C348A" w:rsidP="00C56E75">
      <w:pPr>
        <w:pStyle w:val="ListParagraph"/>
        <w:spacing w:line="276" w:lineRule="auto"/>
        <w:jc w:val="both"/>
        <w:rPr>
          <w:noProof/>
        </w:rPr>
      </w:pPr>
    </w:p>
    <w:p w14:paraId="0D3E39AA" w14:textId="00372F51" w:rsidR="007C348A" w:rsidRDefault="00DC75D7" w:rsidP="005548AB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01EF25E" wp14:editId="658A537D">
            <wp:extent cx="3689350" cy="2075376"/>
            <wp:effectExtent l="0" t="0" r="635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794" cy="20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3E3" w14:textId="20786BFE" w:rsidR="007C348A" w:rsidRDefault="007C348A" w:rsidP="007C348A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Menu Desserts </w:t>
      </w:r>
      <w:r>
        <w:t xml:space="preserve">pada </w:t>
      </w:r>
      <w:r>
        <w:rPr>
          <w:i/>
          <w:iCs/>
        </w:rPr>
        <w:t>device</w:t>
      </w:r>
      <w:r>
        <w:t xml:space="preserve"> Ipad</w:t>
      </w:r>
    </w:p>
    <w:p w14:paraId="47160F85" w14:textId="77777777" w:rsidR="008C61D4" w:rsidRDefault="008C61D4" w:rsidP="0021087E">
      <w:pPr>
        <w:spacing w:line="276" w:lineRule="auto"/>
        <w:rPr>
          <w:noProof/>
        </w:rPr>
      </w:pPr>
    </w:p>
    <w:p w14:paraId="0EE04573" w14:textId="681DB2B1" w:rsidR="00295A5A" w:rsidRPr="00A84885" w:rsidRDefault="00295A5A" w:rsidP="008C61D4">
      <w:pPr>
        <w:pStyle w:val="ListParagraph"/>
        <w:numPr>
          <w:ilvl w:val="0"/>
          <w:numId w:val="25"/>
        </w:numPr>
        <w:spacing w:line="276" w:lineRule="auto"/>
      </w:pPr>
      <w:r>
        <w:rPr>
          <w:noProof/>
        </w:rPr>
        <w:t xml:space="preserve">Tampilan Halaman </w:t>
      </w:r>
      <w:r>
        <w:rPr>
          <w:i/>
          <w:iCs/>
          <w:noProof/>
        </w:rPr>
        <w:t>Contact Us</w:t>
      </w:r>
    </w:p>
    <w:p w14:paraId="565D1574" w14:textId="0FC832CA" w:rsidR="00A84885" w:rsidRDefault="006165D7" w:rsidP="008C61D4">
      <w:pPr>
        <w:pStyle w:val="ListParagraph"/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20231416" wp14:editId="442647ED">
            <wp:extent cx="2730500" cy="1535993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9134" cy="15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885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E512DCD" wp14:editId="08451936">
            <wp:extent cx="2799485" cy="1574800"/>
            <wp:effectExtent l="0" t="0" r="127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4203" cy="15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103" w14:textId="45FE2870" w:rsidR="00C56E75" w:rsidRDefault="00C56E75" w:rsidP="00C56E75">
      <w:pPr>
        <w:pStyle w:val="ListParagraph"/>
        <w:spacing w:line="276" w:lineRule="auto"/>
        <w:jc w:val="both"/>
        <w:rPr>
          <w:noProof/>
        </w:rPr>
      </w:pPr>
      <w:r>
        <w:rPr>
          <w:noProof/>
        </w:rPr>
        <w:t xml:space="preserve">Di halaman </w:t>
      </w:r>
      <w:r>
        <w:rPr>
          <w:i/>
          <w:iCs/>
          <w:noProof/>
        </w:rPr>
        <w:t>Contact Us</w:t>
      </w:r>
      <w:r>
        <w:rPr>
          <w:noProof/>
        </w:rPr>
        <w:t xml:space="preserve">, para pelanggan dapat berkomunikasi dengan para staff atau pegawai di Caffein Line secara online. Untuk melakukan kontak dengan Caffein Line, pelanggan harus memenuhi beberapa validasi ketika mengisi formulir pada halaman </w:t>
      </w:r>
      <w:r>
        <w:rPr>
          <w:i/>
          <w:iCs/>
          <w:noProof/>
        </w:rPr>
        <w:t>Contact Us</w:t>
      </w:r>
      <w:r w:rsidR="002743B2">
        <w:rPr>
          <w:noProof/>
        </w:rPr>
        <w:t>, seperti gambar berikut.</w:t>
      </w:r>
    </w:p>
    <w:p w14:paraId="42622D4D" w14:textId="54F8F354" w:rsidR="002743B2" w:rsidRDefault="006165D7" w:rsidP="00C56E75">
      <w:pPr>
        <w:pStyle w:val="ListParagraph"/>
        <w:spacing w:line="276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D9BD22D" wp14:editId="4B690E98">
            <wp:extent cx="5757010" cy="323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418" cy="323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C2BF" w14:textId="77777777" w:rsidR="00E672AA" w:rsidRDefault="00E672AA" w:rsidP="00C56E75">
      <w:pPr>
        <w:pStyle w:val="ListParagraph"/>
        <w:spacing w:line="276" w:lineRule="auto"/>
        <w:jc w:val="both"/>
        <w:rPr>
          <w:noProof/>
        </w:rPr>
      </w:pPr>
    </w:p>
    <w:p w14:paraId="08473F13" w14:textId="67ECE32F" w:rsidR="005548AB" w:rsidRDefault="006165D7" w:rsidP="00452D7D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5D462A9" wp14:editId="1F2FAD0B">
            <wp:extent cx="3632200" cy="2043227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2400" cy="20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B3ED" w14:textId="77777777" w:rsidR="00452D7D" w:rsidRDefault="00452D7D" w:rsidP="00452D7D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Contact Us </w:t>
      </w:r>
      <w:r>
        <w:t xml:space="preserve">pada </w:t>
      </w:r>
      <w:r>
        <w:rPr>
          <w:i/>
          <w:iCs/>
        </w:rPr>
        <w:t>device</w:t>
      </w:r>
      <w:r>
        <w:t xml:space="preserve"> Galaxy S5</w:t>
      </w:r>
    </w:p>
    <w:p w14:paraId="2AAA64E9" w14:textId="77777777" w:rsidR="00452D7D" w:rsidRDefault="00452D7D" w:rsidP="00E672AA">
      <w:pPr>
        <w:spacing w:line="276" w:lineRule="auto"/>
        <w:rPr>
          <w:noProof/>
        </w:rPr>
      </w:pPr>
    </w:p>
    <w:p w14:paraId="58953291" w14:textId="42DF0517" w:rsidR="005548AB" w:rsidRDefault="006165D7" w:rsidP="005548AB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0D313AF" wp14:editId="1DF4F58A">
            <wp:extent cx="3623530" cy="2038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3261" cy="204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C74" w14:textId="533F9879" w:rsidR="005548AB" w:rsidRDefault="005548AB" w:rsidP="005548AB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Contact Us </w:t>
      </w:r>
      <w:r>
        <w:t xml:space="preserve">pada </w:t>
      </w:r>
      <w:r>
        <w:rPr>
          <w:i/>
          <w:iCs/>
        </w:rPr>
        <w:t>device</w:t>
      </w:r>
      <w:r>
        <w:t xml:space="preserve"> </w:t>
      </w:r>
      <w:r w:rsidR="00254835">
        <w:t>Ipad</w:t>
      </w:r>
    </w:p>
    <w:p w14:paraId="49C93DE9" w14:textId="4858F952" w:rsidR="00452D7D" w:rsidRDefault="00452D7D" w:rsidP="005548AB">
      <w:pPr>
        <w:pStyle w:val="ListParagraph"/>
        <w:spacing w:line="276" w:lineRule="auto"/>
        <w:jc w:val="center"/>
      </w:pPr>
    </w:p>
    <w:p w14:paraId="1861AB4A" w14:textId="496964AF" w:rsidR="00452D7D" w:rsidRDefault="00452D7D" w:rsidP="005548AB">
      <w:pPr>
        <w:pStyle w:val="ListParagraph"/>
        <w:spacing w:line="276" w:lineRule="auto"/>
        <w:jc w:val="center"/>
      </w:pPr>
    </w:p>
    <w:p w14:paraId="5BC70221" w14:textId="77777777" w:rsidR="002743B2" w:rsidRPr="002743B2" w:rsidRDefault="002743B2" w:rsidP="00E672AA">
      <w:pPr>
        <w:spacing w:line="276" w:lineRule="auto"/>
        <w:jc w:val="both"/>
        <w:rPr>
          <w:noProof/>
        </w:rPr>
      </w:pPr>
    </w:p>
    <w:p w14:paraId="3E798A53" w14:textId="0FE8791C" w:rsidR="00A84885" w:rsidRPr="009F1147" w:rsidRDefault="00A84885" w:rsidP="008C61D4">
      <w:pPr>
        <w:pStyle w:val="ListParagraph"/>
        <w:numPr>
          <w:ilvl w:val="0"/>
          <w:numId w:val="25"/>
        </w:numPr>
        <w:spacing w:line="276" w:lineRule="auto"/>
      </w:pPr>
      <w:r>
        <w:rPr>
          <w:noProof/>
        </w:rPr>
        <w:lastRenderedPageBreak/>
        <w:t xml:space="preserve">Tampilan Halaman </w:t>
      </w:r>
      <w:r>
        <w:rPr>
          <w:i/>
          <w:iCs/>
          <w:noProof/>
        </w:rPr>
        <w:t>Payment</w:t>
      </w:r>
    </w:p>
    <w:p w14:paraId="647AE85C" w14:textId="2B5B9923" w:rsidR="009F1147" w:rsidRPr="009F1147" w:rsidRDefault="006165D7" w:rsidP="008C61D4">
      <w:pPr>
        <w:pStyle w:val="ListParagraph"/>
        <w:spacing w:line="276" w:lineRule="auto"/>
      </w:pPr>
      <w:r>
        <w:rPr>
          <w:noProof/>
        </w:rPr>
        <w:drawing>
          <wp:inline distT="0" distB="0" distL="0" distR="0" wp14:anchorId="6AE3ABD5" wp14:editId="039170F2">
            <wp:extent cx="2708114" cy="15176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3579" cy="15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147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40E9C64" wp14:editId="79EDAD26">
            <wp:extent cx="2736850" cy="1522409"/>
            <wp:effectExtent l="0" t="0" r="635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9170" cy="152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4C8" w14:textId="4A03A165" w:rsidR="00FF2B5A" w:rsidRDefault="00D6035A" w:rsidP="00FF2B5A">
      <w:pPr>
        <w:pStyle w:val="ListParagraph"/>
        <w:spacing w:line="276" w:lineRule="auto"/>
        <w:jc w:val="both"/>
        <w:rPr>
          <w:noProof/>
        </w:rPr>
      </w:pPr>
      <w:r w:rsidRPr="00682E72">
        <w:rPr>
          <w:sz w:val="28"/>
          <w:szCs w:val="28"/>
        </w:rPr>
        <w:t xml:space="preserve"> </w:t>
      </w:r>
      <w:r w:rsidR="00FF2B5A">
        <w:rPr>
          <w:noProof/>
        </w:rPr>
        <w:t xml:space="preserve">Di halaman </w:t>
      </w:r>
      <w:r w:rsidR="00CA5568">
        <w:rPr>
          <w:i/>
          <w:iCs/>
          <w:noProof/>
        </w:rPr>
        <w:t>payment</w:t>
      </w:r>
      <w:r w:rsidR="00FF2B5A">
        <w:rPr>
          <w:noProof/>
        </w:rPr>
        <w:t>,</w:t>
      </w:r>
      <w:r w:rsidR="00CA5568">
        <w:rPr>
          <w:noProof/>
        </w:rPr>
        <w:t xml:space="preserve"> pelanggan dapat melakukan pembayaran dengan memilih metode pembayaran yang tersedia, yaitu Visa dan Paypal. </w:t>
      </w:r>
      <w:r w:rsidR="000231E3">
        <w:rPr>
          <w:noProof/>
        </w:rPr>
        <w:t xml:space="preserve">Apabila pelanggan menggunakan Visa, maka harus mengisi MM/YY dan CVV Number. </w:t>
      </w:r>
      <w:r w:rsidR="00CA5568">
        <w:rPr>
          <w:noProof/>
        </w:rPr>
        <w:t xml:space="preserve">Kemudian, para pelanggan juga harus mengikuti beberapa persyaratan validasi pada pembayaran dan menceklik </w:t>
      </w:r>
      <w:r w:rsidR="00CA5568">
        <w:rPr>
          <w:i/>
          <w:iCs/>
          <w:noProof/>
        </w:rPr>
        <w:t>Terms and Condition</w:t>
      </w:r>
      <w:r w:rsidR="00CA5568">
        <w:rPr>
          <w:noProof/>
        </w:rPr>
        <w:t>, seperti gambar di bawah ini.</w:t>
      </w:r>
    </w:p>
    <w:p w14:paraId="65D74E9E" w14:textId="6F0585D0" w:rsidR="00D12F3B" w:rsidRDefault="00D12F3B" w:rsidP="00A078F1">
      <w:pPr>
        <w:pStyle w:val="ListParagraph"/>
        <w:spacing w:line="276" w:lineRule="auto"/>
        <w:jc w:val="center"/>
        <w:rPr>
          <w:noProof/>
        </w:rPr>
      </w:pPr>
    </w:p>
    <w:p w14:paraId="4E5A6F38" w14:textId="12DAFEE7" w:rsidR="00E672AA" w:rsidRDefault="006165D7" w:rsidP="00A078F1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671A986" wp14:editId="44A69C20">
            <wp:extent cx="5111750" cy="2875521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2039" cy="28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960B" w14:textId="77777777" w:rsidR="00E22F5B" w:rsidRDefault="00E22F5B" w:rsidP="00A078F1">
      <w:pPr>
        <w:pStyle w:val="ListParagraph"/>
        <w:spacing w:line="276" w:lineRule="auto"/>
        <w:jc w:val="center"/>
        <w:rPr>
          <w:noProof/>
        </w:rPr>
      </w:pPr>
    </w:p>
    <w:p w14:paraId="32698FF4" w14:textId="39539F8E" w:rsidR="00E672AA" w:rsidRDefault="006165D7" w:rsidP="00A078F1">
      <w:pPr>
        <w:pStyle w:val="ListParagraph"/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81CCA93" wp14:editId="4C68FD6C">
            <wp:extent cx="4305300" cy="24218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3419" cy="24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16A" w14:textId="057266FA" w:rsidR="00E672AA" w:rsidRDefault="00E672AA" w:rsidP="00E672AA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Payment </w:t>
      </w:r>
      <w:r>
        <w:t xml:space="preserve">pada </w:t>
      </w:r>
      <w:r>
        <w:rPr>
          <w:i/>
          <w:iCs/>
        </w:rPr>
        <w:t>device</w:t>
      </w:r>
      <w:r>
        <w:t xml:space="preserve"> Galaxy S5</w:t>
      </w:r>
    </w:p>
    <w:p w14:paraId="10E52664" w14:textId="41FE8C31" w:rsidR="00E672AA" w:rsidRDefault="00E672AA" w:rsidP="00E672AA">
      <w:pPr>
        <w:pStyle w:val="ListParagraph"/>
        <w:spacing w:line="276" w:lineRule="auto"/>
        <w:jc w:val="center"/>
      </w:pPr>
    </w:p>
    <w:p w14:paraId="5D5500AD" w14:textId="20043FC7" w:rsidR="00E672AA" w:rsidRDefault="006165D7" w:rsidP="00E672AA">
      <w:pPr>
        <w:pStyle w:val="ListParagraph"/>
        <w:spacing w:line="276" w:lineRule="auto"/>
        <w:jc w:val="center"/>
      </w:pPr>
      <w:r>
        <w:rPr>
          <w:noProof/>
        </w:rPr>
        <w:drawing>
          <wp:inline distT="0" distB="0" distL="0" distR="0" wp14:anchorId="5E0F829E" wp14:editId="6D919638">
            <wp:extent cx="4108450" cy="2311133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2845" cy="23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5A7" w14:textId="4BAFDE6D" w:rsidR="000F12B0" w:rsidRDefault="00E672AA" w:rsidP="000F12B0">
      <w:pPr>
        <w:pStyle w:val="ListParagraph"/>
        <w:spacing w:line="276" w:lineRule="auto"/>
        <w:jc w:val="center"/>
      </w:pPr>
      <w:r>
        <w:t xml:space="preserve">Tampilan halaman </w:t>
      </w:r>
      <w:r>
        <w:rPr>
          <w:i/>
          <w:iCs/>
        </w:rPr>
        <w:t xml:space="preserve">Payment </w:t>
      </w:r>
      <w:r>
        <w:t xml:space="preserve">pada </w:t>
      </w:r>
      <w:r>
        <w:rPr>
          <w:i/>
          <w:iCs/>
        </w:rPr>
        <w:t>device</w:t>
      </w:r>
      <w:r>
        <w:t xml:space="preserve"> Ipad</w:t>
      </w:r>
    </w:p>
    <w:p w14:paraId="34F4CBC6" w14:textId="2E3A2C0B" w:rsidR="000F12B0" w:rsidRPr="000F12B0" w:rsidRDefault="000F12B0" w:rsidP="000F12B0"/>
    <w:p w14:paraId="08B875EB" w14:textId="27907CA2" w:rsidR="000F12B0" w:rsidRPr="000F12B0" w:rsidRDefault="000F12B0" w:rsidP="000F12B0"/>
    <w:p w14:paraId="6D0A1888" w14:textId="375C16C3" w:rsidR="000F12B0" w:rsidRPr="000F12B0" w:rsidRDefault="000F12B0" w:rsidP="000F12B0"/>
    <w:p w14:paraId="62E20C55" w14:textId="14FFFC63" w:rsidR="000F12B0" w:rsidRPr="000F12B0" w:rsidRDefault="000F12B0" w:rsidP="000F12B0"/>
    <w:p w14:paraId="3B821DD5" w14:textId="09BF533E" w:rsidR="000F12B0" w:rsidRPr="000F12B0" w:rsidRDefault="000F12B0" w:rsidP="000F12B0"/>
    <w:p w14:paraId="0BE9235B" w14:textId="09FE0585" w:rsidR="000F12B0" w:rsidRPr="000F12B0" w:rsidRDefault="000F12B0" w:rsidP="000F12B0"/>
    <w:p w14:paraId="71268047" w14:textId="6D141023" w:rsidR="000F12B0" w:rsidRPr="000F12B0" w:rsidRDefault="000F12B0" w:rsidP="000F12B0"/>
    <w:p w14:paraId="35BC01BB" w14:textId="089B35E2" w:rsidR="000F12B0" w:rsidRPr="000F12B0" w:rsidRDefault="000F12B0" w:rsidP="000F12B0"/>
    <w:p w14:paraId="66EE54AC" w14:textId="2597EF3B" w:rsidR="000F12B0" w:rsidRPr="000F12B0" w:rsidRDefault="000F12B0" w:rsidP="000F12B0">
      <w:pPr>
        <w:tabs>
          <w:tab w:val="left" w:pos="3410"/>
        </w:tabs>
      </w:pPr>
    </w:p>
    <w:p w14:paraId="052603DD" w14:textId="2FA0F7F4" w:rsidR="00D12F3B" w:rsidRPr="00D12F3B" w:rsidRDefault="00D12F3B" w:rsidP="008C61D4">
      <w:pPr>
        <w:pStyle w:val="Style1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1713A0A5" w14:textId="02FAD72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1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https://ceknricek.tv/2020/07/01/2988/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67068F23" w14:textId="07EAB0CA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2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https://wallpapersafari.com/w/opUH7T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01AE3093" w14:textId="1BBEA24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3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https://www.besthdwallpaper.com/food-and-drink/morning-tea-dt_en-US-3388.html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128A1860" w14:textId="5F36AC72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4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https://ind.foodsmotion.com/kak-podobrat-idealnij-desert-k-kofe-news-613991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56D5CB5B" w14:textId="76F46FF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5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https://www.idntimes.com/food/recipe/tresna-nur-andini/6-jenis-makanan-penutup-yang-paling-sering-disajikan-c1c2/6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62E7408B" w14:textId="523B4371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6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https://www.briliofood.net/resep/20-resep-dessert-enak-sederhana-murah-dan-gampang-dibuat-1909240.html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5CA3F035" w14:textId="74A8359F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7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https://food.detik.com/info-kuliner/d-4914019/macam-macam-kopi-yang-harus-kamu-tahu-agar-tak-salah-pesan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184307AF" w14:textId="0CB2B0C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8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https://www.briliofood.net/foodpedia/15-jenis-minuman-kopi-perlu-diketahui-biar-tak-salah-pesan-191120q.html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5E8A83AA" w14:textId="72A5214F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39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https://www.briliofood.net/foodpedia/15-jenis-minuman-kopi-perlu-diketahui-biar-tak-salah-pesan-191120q.html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02E9E85A" w14:textId="5A2A6ED7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0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https://www.briliofood.net/foodpedia/15-jenis-minuman-kopi-perlu-diketahui-biar-tak-salah-pesan-191120q.html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62838522" w14:textId="3D3BB01B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1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https://food.detik.com/info-kuliner/d-3269278/10-jenis-teh-ini-paling-sering-dinikmati-saat-afternoon-tea-1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6A974B48" w14:textId="6641D192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2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https://food.detik.com/info-kuliner/d-3269278/10-jenis-teh-ini-paling-sering-dinikmati-saat-afternoon-tea-1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49300982" w14:textId="439E41F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3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https://www.rukita.co/stories/macam-jenis-teh/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52E99FD6" w14:textId="3B8526AC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4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https://www.rukita.co/stories/macam-jenis-teh/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67A5A5E3" w14:textId="6B83D8D1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5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https://www.wallpaperbetter.com/id/hd-wallpaper-slcty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58D9EACD" w14:textId="61A7C25E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6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https://bp-guide.id/AX2gLPPz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3B11A58C" w14:textId="13F8BB33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7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https://bp-guide.id/AX2gLPPz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2F08B4FE" w14:textId="55194D6A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8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https://www.tripadvisor.co.id/LocationPhotoDirectLink-g294229-d6669361-i196370310-The_Harvest-Jakarta_Java.html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7C143289" w14:textId="7E31E13E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49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https://www.tripadvisor.co.id/LocationPhotoDirectLink-g294229-d6669361-i196370310-The_Harvest-Jakarta_Java.html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2DE3AFCD" w14:textId="47ED3509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50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https://www.tripadvisor.co.id/LocationPhotoDirectLink-g294229-d6669361-i196370310-The_Harvest-Jakarta_Java.html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12DC1308" w14:textId="2B9DAE4F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51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https://www.visa.co.id/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1FD2DF4B" w14:textId="60E712CE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52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https://www.visa.co.id/pay-with-visa/lifeisbettercashless.html?dclid=&amp;gclid=Cj0KCQjwzYGGBhCTARIsAHdMTQzVYFIOEBz1biTCgbewZ8fZne2sgd_DAuWB_MSGPr5KKwPZkcrdRNwaAo49EALw_wcB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77CCFB5D" w14:textId="7D0160BF" w:rsidR="0069664D" w:rsidRP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53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https://www.paypal.com/ke/webapps/mpp/home</w:t>
        </w:r>
      </w:hyperlink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7188ACAD" w14:textId="77777777" w:rsidR="00DA6F60" w:rsidRPr="00DA6F60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Style w:val="Hyperlink"/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u w:val="none"/>
        </w:rPr>
      </w:pPr>
      <w:hyperlink r:id="rId54" w:history="1">
        <w:r w:rsidR="005D7C8B" w:rsidRPr="00772DAA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http://www.pngall.com/paypal</w:t>
        </w:r>
      </w:hyperlink>
    </w:p>
    <w:p w14:paraId="19C4AEFA" w14:textId="58A27A64" w:rsidR="0069664D" w:rsidRDefault="00005F3F" w:rsidP="008C61D4">
      <w:pPr>
        <w:pStyle w:val="Style1"/>
        <w:numPr>
          <w:ilvl w:val="0"/>
          <w:numId w:val="23"/>
        </w:numPr>
        <w:spacing w:before="0" w:line="276" w:lineRule="auto"/>
        <w:ind w:left="630"/>
        <w:rPr>
          <w:rFonts w:ascii="Times New Roman" w:eastAsia="MS Mincho" w:hAnsi="Times New Roman" w:cs="Times New Roman"/>
          <w:b w:val="0"/>
          <w:bCs w:val="0"/>
          <w:sz w:val="24"/>
          <w:szCs w:val="24"/>
        </w:rPr>
      </w:pPr>
      <w:hyperlink r:id="rId55" w:history="1">
        <w:r w:rsidR="00DA6F60" w:rsidRPr="00BC36A7">
          <w:rPr>
            <w:rStyle w:val="Hyperlink"/>
            <w:rFonts w:ascii="Times New Roman" w:eastAsia="MS Mincho" w:hAnsi="Times New Roman" w:cs="Times New Roman"/>
            <w:b w:val="0"/>
            <w:bCs w:val="0"/>
            <w:sz w:val="24"/>
            <w:szCs w:val="24"/>
          </w:rPr>
          <w:t>https://code.jquery.com/jquery-3.6.0.min.js</w:t>
        </w:r>
      </w:hyperlink>
      <w:r w:rsidR="00DA6F60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  <w:r w:rsidR="005D7C8B">
        <w:rPr>
          <w:rFonts w:ascii="Times New Roman" w:eastAsia="MS Mincho" w:hAnsi="Times New Roman" w:cs="Times New Roman"/>
          <w:b w:val="0"/>
          <w:bCs w:val="0"/>
          <w:sz w:val="24"/>
          <w:szCs w:val="24"/>
        </w:rPr>
        <w:t xml:space="preserve"> </w:t>
      </w:r>
    </w:p>
    <w:p w14:paraId="707473ED" w14:textId="30A4BEE6" w:rsidR="00682E72" w:rsidRPr="00682E72" w:rsidRDefault="00682E72" w:rsidP="008C61D4">
      <w:pPr>
        <w:pStyle w:val="Style1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2854BD9E" w14:textId="19AB4985" w:rsidR="005B205D" w:rsidRDefault="005B205D" w:rsidP="008C61D4">
      <w:pPr>
        <w:pStyle w:val="ListParagraph"/>
        <w:numPr>
          <w:ilvl w:val="0"/>
          <w:numId w:val="24"/>
        </w:numPr>
        <w:spacing w:line="276" w:lineRule="auto"/>
        <w:ind w:firstLine="0"/>
      </w:pPr>
      <w:r>
        <w:t>2440061455 – Randy Nasuta</w:t>
      </w:r>
    </w:p>
    <w:p w14:paraId="55FB12F1" w14:textId="63555402" w:rsidR="005B205D" w:rsidRDefault="005B205D" w:rsidP="008C61D4">
      <w:pPr>
        <w:pStyle w:val="ListParagraph"/>
        <w:numPr>
          <w:ilvl w:val="0"/>
          <w:numId w:val="24"/>
        </w:numPr>
        <w:spacing w:line="276" w:lineRule="auto"/>
        <w:ind w:firstLine="0"/>
      </w:pPr>
      <w:r w:rsidRPr="001B51F7">
        <w:t>2440090404</w:t>
      </w:r>
      <w:r>
        <w:t xml:space="preserve"> – Muhammad Noval</w:t>
      </w:r>
    </w:p>
    <w:p w14:paraId="26DF70A3" w14:textId="3EB44101" w:rsidR="00842715" w:rsidRPr="00682E72" w:rsidRDefault="005B205D" w:rsidP="008C61D4">
      <w:pPr>
        <w:pStyle w:val="ListParagraph"/>
        <w:numPr>
          <w:ilvl w:val="0"/>
          <w:numId w:val="24"/>
        </w:numPr>
        <w:spacing w:line="276" w:lineRule="auto"/>
        <w:ind w:firstLine="0"/>
      </w:pPr>
      <w:r w:rsidRPr="00DD6A98">
        <w:lastRenderedPageBreak/>
        <w:t>2440110476</w:t>
      </w:r>
      <w:r>
        <w:t xml:space="preserve"> – Rizky Kurniawan</w:t>
      </w:r>
    </w:p>
    <w:sectPr w:rsidR="00842715" w:rsidRPr="00682E72" w:rsidSect="00DF2179">
      <w:headerReference w:type="default" r:id="rId56"/>
      <w:footerReference w:type="default" r:id="rId57"/>
      <w:headerReference w:type="first" r:id="rId58"/>
      <w:footerReference w:type="first" r:id="rId5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8D6417" w14:textId="77777777" w:rsidR="00005F3F" w:rsidRDefault="00005F3F" w:rsidP="00273E4A">
      <w:r>
        <w:separator/>
      </w:r>
    </w:p>
  </w:endnote>
  <w:endnote w:type="continuationSeparator" w:id="0">
    <w:p w14:paraId="6367781C" w14:textId="77777777" w:rsidR="00005F3F" w:rsidRDefault="00005F3F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9B04D4" w14:textId="77777777" w:rsidR="00005F3F" w:rsidRDefault="00005F3F" w:rsidP="00273E4A">
      <w:r>
        <w:separator/>
      </w:r>
    </w:p>
  </w:footnote>
  <w:footnote w:type="continuationSeparator" w:id="0">
    <w:p w14:paraId="0ABDB607" w14:textId="77777777" w:rsidR="00005F3F" w:rsidRDefault="00005F3F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46467"/>
    <w:multiLevelType w:val="hybridMultilevel"/>
    <w:tmpl w:val="3B7EBAC2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2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7EE70EC"/>
    <w:multiLevelType w:val="hybridMultilevel"/>
    <w:tmpl w:val="B5A4F944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CF90C7E"/>
    <w:multiLevelType w:val="hybridMultilevel"/>
    <w:tmpl w:val="95CEAA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12"/>
  </w:num>
  <w:num w:numId="5">
    <w:abstractNumId w:val="21"/>
  </w:num>
  <w:num w:numId="6">
    <w:abstractNumId w:val="14"/>
  </w:num>
  <w:num w:numId="7">
    <w:abstractNumId w:val="22"/>
  </w:num>
  <w:num w:numId="8">
    <w:abstractNumId w:val="0"/>
  </w:num>
  <w:num w:numId="9">
    <w:abstractNumId w:val="5"/>
  </w:num>
  <w:num w:numId="10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7"/>
  </w:num>
  <w:num w:numId="15">
    <w:abstractNumId w:val="4"/>
  </w:num>
  <w:num w:numId="16">
    <w:abstractNumId w:val="20"/>
  </w:num>
  <w:num w:numId="17">
    <w:abstractNumId w:val="2"/>
  </w:num>
  <w:num w:numId="18">
    <w:abstractNumId w:val="17"/>
  </w:num>
  <w:num w:numId="19">
    <w:abstractNumId w:val="6"/>
  </w:num>
  <w:num w:numId="20">
    <w:abstractNumId w:val="19"/>
  </w:num>
  <w:num w:numId="21">
    <w:abstractNumId w:val="10"/>
  </w:num>
  <w:num w:numId="22">
    <w:abstractNumId w:val="9"/>
  </w:num>
  <w:num w:numId="23">
    <w:abstractNumId w:val="1"/>
  </w:num>
  <w:num w:numId="24">
    <w:abstractNumId w:val="13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05F3F"/>
    <w:rsid w:val="00015DE3"/>
    <w:rsid w:val="0002068D"/>
    <w:rsid w:val="00020F10"/>
    <w:rsid w:val="000231E3"/>
    <w:rsid w:val="00037F14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D66B1"/>
    <w:rsid w:val="000E04CB"/>
    <w:rsid w:val="000E4571"/>
    <w:rsid w:val="000F057A"/>
    <w:rsid w:val="000F1262"/>
    <w:rsid w:val="000F12B0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4E7D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51F7"/>
    <w:rsid w:val="001B70B3"/>
    <w:rsid w:val="001D339D"/>
    <w:rsid w:val="001D4810"/>
    <w:rsid w:val="001D7C46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087E"/>
    <w:rsid w:val="00213FF7"/>
    <w:rsid w:val="00220E2F"/>
    <w:rsid w:val="00224780"/>
    <w:rsid w:val="00227331"/>
    <w:rsid w:val="00235C36"/>
    <w:rsid w:val="002376FA"/>
    <w:rsid w:val="002416CB"/>
    <w:rsid w:val="00254835"/>
    <w:rsid w:val="00255AB6"/>
    <w:rsid w:val="002616BD"/>
    <w:rsid w:val="0026482C"/>
    <w:rsid w:val="002663F9"/>
    <w:rsid w:val="00271651"/>
    <w:rsid w:val="00271DA0"/>
    <w:rsid w:val="00272EAA"/>
    <w:rsid w:val="00273E4A"/>
    <w:rsid w:val="002743B2"/>
    <w:rsid w:val="00277AB5"/>
    <w:rsid w:val="00281799"/>
    <w:rsid w:val="00283D86"/>
    <w:rsid w:val="002841B3"/>
    <w:rsid w:val="002956DC"/>
    <w:rsid w:val="00295A5A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14B50"/>
    <w:rsid w:val="00320C87"/>
    <w:rsid w:val="00321362"/>
    <w:rsid w:val="003221A8"/>
    <w:rsid w:val="00323347"/>
    <w:rsid w:val="00332F14"/>
    <w:rsid w:val="003422D3"/>
    <w:rsid w:val="003432E6"/>
    <w:rsid w:val="003439D3"/>
    <w:rsid w:val="00357C50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0F05"/>
    <w:rsid w:val="003F139E"/>
    <w:rsid w:val="003F34E7"/>
    <w:rsid w:val="003F6518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2D7D"/>
    <w:rsid w:val="00452F7B"/>
    <w:rsid w:val="0045325D"/>
    <w:rsid w:val="004564E4"/>
    <w:rsid w:val="004633AF"/>
    <w:rsid w:val="0046440B"/>
    <w:rsid w:val="00470964"/>
    <w:rsid w:val="004716A8"/>
    <w:rsid w:val="004733C1"/>
    <w:rsid w:val="004739C4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C0FA1"/>
    <w:rsid w:val="004D176C"/>
    <w:rsid w:val="004D2426"/>
    <w:rsid w:val="004D53EE"/>
    <w:rsid w:val="004E37CD"/>
    <w:rsid w:val="004E4AB1"/>
    <w:rsid w:val="004E7352"/>
    <w:rsid w:val="00520E03"/>
    <w:rsid w:val="005314B7"/>
    <w:rsid w:val="00535DA7"/>
    <w:rsid w:val="00542033"/>
    <w:rsid w:val="005447D7"/>
    <w:rsid w:val="00545FF2"/>
    <w:rsid w:val="005469AE"/>
    <w:rsid w:val="0055410B"/>
    <w:rsid w:val="005548AB"/>
    <w:rsid w:val="00555CA0"/>
    <w:rsid w:val="00555FF9"/>
    <w:rsid w:val="005560C0"/>
    <w:rsid w:val="00556721"/>
    <w:rsid w:val="00556E41"/>
    <w:rsid w:val="0056256C"/>
    <w:rsid w:val="0056796E"/>
    <w:rsid w:val="00571B72"/>
    <w:rsid w:val="005751E4"/>
    <w:rsid w:val="00582417"/>
    <w:rsid w:val="00582E4C"/>
    <w:rsid w:val="00582F23"/>
    <w:rsid w:val="0059214E"/>
    <w:rsid w:val="0059267F"/>
    <w:rsid w:val="005A072D"/>
    <w:rsid w:val="005A30CE"/>
    <w:rsid w:val="005A32DD"/>
    <w:rsid w:val="005B07D4"/>
    <w:rsid w:val="005B1AC7"/>
    <w:rsid w:val="005B205D"/>
    <w:rsid w:val="005B3392"/>
    <w:rsid w:val="005B66A9"/>
    <w:rsid w:val="005C156C"/>
    <w:rsid w:val="005C19B6"/>
    <w:rsid w:val="005C4B2F"/>
    <w:rsid w:val="005C6F84"/>
    <w:rsid w:val="005D0782"/>
    <w:rsid w:val="005D5016"/>
    <w:rsid w:val="005D614B"/>
    <w:rsid w:val="005D7C8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165D7"/>
    <w:rsid w:val="00624367"/>
    <w:rsid w:val="0062482E"/>
    <w:rsid w:val="00635EE5"/>
    <w:rsid w:val="00636A70"/>
    <w:rsid w:val="00643F75"/>
    <w:rsid w:val="006470B8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9664D"/>
    <w:rsid w:val="006A0D3D"/>
    <w:rsid w:val="006A603D"/>
    <w:rsid w:val="006B19E8"/>
    <w:rsid w:val="006B271E"/>
    <w:rsid w:val="006B608F"/>
    <w:rsid w:val="006D2233"/>
    <w:rsid w:val="006D36BC"/>
    <w:rsid w:val="006D40B0"/>
    <w:rsid w:val="006D49E7"/>
    <w:rsid w:val="006F4D80"/>
    <w:rsid w:val="006F59BB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672D9"/>
    <w:rsid w:val="0077296C"/>
    <w:rsid w:val="00780D5A"/>
    <w:rsid w:val="0078138F"/>
    <w:rsid w:val="0078427E"/>
    <w:rsid w:val="00787247"/>
    <w:rsid w:val="007955AD"/>
    <w:rsid w:val="0079595C"/>
    <w:rsid w:val="007A3C87"/>
    <w:rsid w:val="007A461F"/>
    <w:rsid w:val="007A51D7"/>
    <w:rsid w:val="007B2EBC"/>
    <w:rsid w:val="007B5A6A"/>
    <w:rsid w:val="007C0E92"/>
    <w:rsid w:val="007C1C37"/>
    <w:rsid w:val="007C348A"/>
    <w:rsid w:val="007D51E0"/>
    <w:rsid w:val="007D7A5F"/>
    <w:rsid w:val="007E0EE7"/>
    <w:rsid w:val="007F41CD"/>
    <w:rsid w:val="007F5ABC"/>
    <w:rsid w:val="00804310"/>
    <w:rsid w:val="008075A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C61D4"/>
    <w:rsid w:val="008D01E8"/>
    <w:rsid w:val="008D1B94"/>
    <w:rsid w:val="008D411F"/>
    <w:rsid w:val="008E1377"/>
    <w:rsid w:val="008F63EF"/>
    <w:rsid w:val="008F740C"/>
    <w:rsid w:val="00900568"/>
    <w:rsid w:val="009006BD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65F64"/>
    <w:rsid w:val="0097243E"/>
    <w:rsid w:val="00973849"/>
    <w:rsid w:val="009755FC"/>
    <w:rsid w:val="00976F73"/>
    <w:rsid w:val="00982655"/>
    <w:rsid w:val="009832E4"/>
    <w:rsid w:val="00987EA7"/>
    <w:rsid w:val="009909BC"/>
    <w:rsid w:val="00992860"/>
    <w:rsid w:val="0099461F"/>
    <w:rsid w:val="009A09BE"/>
    <w:rsid w:val="009A2464"/>
    <w:rsid w:val="009A3737"/>
    <w:rsid w:val="009A59F9"/>
    <w:rsid w:val="009B0677"/>
    <w:rsid w:val="009B2FFD"/>
    <w:rsid w:val="009B4FC1"/>
    <w:rsid w:val="009B60D1"/>
    <w:rsid w:val="009C5AB6"/>
    <w:rsid w:val="009C7801"/>
    <w:rsid w:val="009D075C"/>
    <w:rsid w:val="009E2512"/>
    <w:rsid w:val="009E27E7"/>
    <w:rsid w:val="009E29D9"/>
    <w:rsid w:val="009F1147"/>
    <w:rsid w:val="009F37DD"/>
    <w:rsid w:val="00A04F55"/>
    <w:rsid w:val="00A078F1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84885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5193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1787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A8E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6E75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A556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2F3B"/>
    <w:rsid w:val="00D161CD"/>
    <w:rsid w:val="00D166C1"/>
    <w:rsid w:val="00D22C95"/>
    <w:rsid w:val="00D30822"/>
    <w:rsid w:val="00D3685C"/>
    <w:rsid w:val="00D37E0D"/>
    <w:rsid w:val="00D47401"/>
    <w:rsid w:val="00D47C75"/>
    <w:rsid w:val="00D51876"/>
    <w:rsid w:val="00D6035A"/>
    <w:rsid w:val="00D60A6D"/>
    <w:rsid w:val="00D618C3"/>
    <w:rsid w:val="00D67DFC"/>
    <w:rsid w:val="00D71B0A"/>
    <w:rsid w:val="00D756D4"/>
    <w:rsid w:val="00D768E5"/>
    <w:rsid w:val="00D85855"/>
    <w:rsid w:val="00D866D0"/>
    <w:rsid w:val="00D94ABE"/>
    <w:rsid w:val="00D95848"/>
    <w:rsid w:val="00DA4A85"/>
    <w:rsid w:val="00DA5405"/>
    <w:rsid w:val="00DA5B38"/>
    <w:rsid w:val="00DA6F60"/>
    <w:rsid w:val="00DB075A"/>
    <w:rsid w:val="00DB0A75"/>
    <w:rsid w:val="00DC1543"/>
    <w:rsid w:val="00DC1C10"/>
    <w:rsid w:val="00DC4B9D"/>
    <w:rsid w:val="00DC5553"/>
    <w:rsid w:val="00DC700A"/>
    <w:rsid w:val="00DC751A"/>
    <w:rsid w:val="00DC75D7"/>
    <w:rsid w:val="00DD4A70"/>
    <w:rsid w:val="00DD58A2"/>
    <w:rsid w:val="00DD6A98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2F5B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0105"/>
    <w:rsid w:val="00E63A8B"/>
    <w:rsid w:val="00E642BF"/>
    <w:rsid w:val="00E660C4"/>
    <w:rsid w:val="00E672AA"/>
    <w:rsid w:val="00E710E1"/>
    <w:rsid w:val="00E74208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0D42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2B5A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5D7C8B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C8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75A0"/>
    <w:rPr>
      <w:color w:val="3B435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briliofood.net/foodpedia/15-jenis-minuman-kopi-perlu-diketahui-biar-tak-salah-pesan-191120q.html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ind.foodsmotion.com/kak-podobrat-idealnij-desert-k-kofe-news-613991" TargetMode="External"/><Relationship Id="rId42" Type="http://schemas.openxmlformats.org/officeDocument/2006/relationships/hyperlink" Target="https://food.detik.com/info-kuliner/d-3269278/10-jenis-teh-ini-paling-sering-dinikmati-saat-afternoon-tea-1" TargetMode="External"/><Relationship Id="rId47" Type="http://schemas.openxmlformats.org/officeDocument/2006/relationships/hyperlink" Target="https://bp-guide.id/AX2gLPPz" TargetMode="External"/><Relationship Id="rId50" Type="http://schemas.openxmlformats.org/officeDocument/2006/relationships/hyperlink" Target="https://www.tripadvisor.co.id/LocationPhotoDirectLink-g294229-d6669361-i196370310-The_Harvest-Jakarta_Java.html" TargetMode="External"/><Relationship Id="rId55" Type="http://schemas.openxmlformats.org/officeDocument/2006/relationships/hyperlink" Target="https://code.jquery.com/jquery-3.6.0.min.j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allpapersafari.com/w/opUH7T" TargetMode="External"/><Relationship Id="rId37" Type="http://schemas.openxmlformats.org/officeDocument/2006/relationships/hyperlink" Target="https://food.detik.com/info-kuliner/d-4914019/macam-macam-kopi-yang-harus-kamu-tahu-agar-tak-salah-pesan" TargetMode="External"/><Relationship Id="rId40" Type="http://schemas.openxmlformats.org/officeDocument/2006/relationships/hyperlink" Target="https://www.briliofood.net/foodpedia/15-jenis-minuman-kopi-perlu-diketahui-biar-tak-salah-pesan-191120q.html" TargetMode="External"/><Relationship Id="rId45" Type="http://schemas.openxmlformats.org/officeDocument/2006/relationships/hyperlink" Target="https://www.wallpaperbetter.com/id/hd-wallpaper-slcty" TargetMode="External"/><Relationship Id="rId53" Type="http://schemas.openxmlformats.org/officeDocument/2006/relationships/hyperlink" Target="https://www.paypal.com/ke/webapps/mpp/home" TargetMode="External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idntimes.com/food/recipe/tresna-nur-andini/6-jenis-makanan-penutup-yang-paling-sering-disajikan-c1c2/6" TargetMode="External"/><Relationship Id="rId43" Type="http://schemas.openxmlformats.org/officeDocument/2006/relationships/hyperlink" Target="https://www.rukita.co/stories/macam-jenis-teh/" TargetMode="External"/><Relationship Id="rId48" Type="http://schemas.openxmlformats.org/officeDocument/2006/relationships/hyperlink" Target="https://www.tripadvisor.co.id/LocationPhotoDirectLink-g294229-d6669361-i196370310-The_Harvest-Jakarta_Java.html" TargetMode="External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www.visa.co.id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besthdwallpaper.com/food-and-drink/morning-tea-dt_en-US-3388.html" TargetMode="External"/><Relationship Id="rId38" Type="http://schemas.openxmlformats.org/officeDocument/2006/relationships/hyperlink" Target="https://www.briliofood.net/foodpedia/15-jenis-minuman-kopi-perlu-diketahui-biar-tak-salah-pesan-191120q.html" TargetMode="External"/><Relationship Id="rId46" Type="http://schemas.openxmlformats.org/officeDocument/2006/relationships/hyperlink" Target="https://bp-guide.id/AX2gLPPz" TargetMode="External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hyperlink" Target="https://food.detik.com/info-kuliner/d-3269278/10-jenis-teh-ini-paling-sering-dinikmati-saat-afternoon-tea-1" TargetMode="External"/><Relationship Id="rId54" Type="http://schemas.openxmlformats.org/officeDocument/2006/relationships/hyperlink" Target="http://www.pngall.com/payp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briliofood.net/resep/20-resep-dessert-enak-sederhana-murah-dan-gampang-dibuat-1909240.html" TargetMode="External"/><Relationship Id="rId49" Type="http://schemas.openxmlformats.org/officeDocument/2006/relationships/hyperlink" Target="https://www.tripadvisor.co.id/LocationPhotoDirectLink-g294229-d6669361-i196370310-The_Harvest-Jakarta_Java.html" TargetMode="External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hyperlink" Target="https://ceknricek.tv/2020/07/01/2988/" TargetMode="External"/><Relationship Id="rId44" Type="http://schemas.openxmlformats.org/officeDocument/2006/relationships/hyperlink" Target="https://www.rukita.co/stories/macam-jenis-teh/" TargetMode="External"/><Relationship Id="rId52" Type="http://schemas.openxmlformats.org/officeDocument/2006/relationships/hyperlink" Target="https://www.visa.co.id/pay-with-visa/lifeisbettercashless.html?dclid=&amp;gclid=Cj0KCQjwzYGGBhCTARIsAHdMTQzVYFIOEBz1biTCgbewZ8fZne2sgd_DAuWB_MSGPr5KKwPZkcrdRNwaAo49EALw_wcB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9EA1A-4586-42D4-8A51-CF9540503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379</TotalTime>
  <Pages>9</Pages>
  <Words>1069</Words>
  <Characters>6096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RANDY NASUTA</cp:lastModifiedBy>
  <cp:revision>408</cp:revision>
  <dcterms:created xsi:type="dcterms:W3CDTF">2017-10-20T05:51:00Z</dcterms:created>
  <dcterms:modified xsi:type="dcterms:W3CDTF">2021-06-14T00:16:00Z</dcterms:modified>
</cp:coreProperties>
</file>